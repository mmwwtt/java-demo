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8F1355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面相对象</w:t>
      </w:r>
    </w:p>
    <w:p w14:paraId="5EE84E61">
      <w:pPr>
        <w:bidi w:val="0"/>
        <w:rPr>
          <w:rFonts w:hint="default"/>
        </w:rPr>
      </w:pPr>
      <w:bookmarkStart w:id="0" w:name="_Toc933198163"/>
    </w:p>
    <w:p w14:paraId="6217384A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创建对象实例用什么关键字，对象实例和对象引用有什么区别</w:t>
      </w:r>
      <w:bookmarkEnd w:id="0"/>
    </w:p>
    <w:p w14:paraId="5F953D9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new的对象实例</w:t>
      </w:r>
      <w:r>
        <w:rPr>
          <w:rFonts w:hint="eastAsia"/>
          <w:lang w:val="en-US" w:eastAsia="zh-CN"/>
        </w:rPr>
        <w:t>放</w:t>
      </w:r>
      <w:r>
        <w:rPr>
          <w:rFonts w:hint="default"/>
          <w:lang w:val="en-US" w:eastAsia="zh-CN"/>
        </w:rPr>
        <w:t>在堆中，由对象引用</w:t>
      </w:r>
      <w:r>
        <w:rPr>
          <w:rFonts w:hint="eastAsia"/>
          <w:lang w:val="en-US" w:eastAsia="zh-CN"/>
        </w:rPr>
        <w:t>指针指</w:t>
      </w:r>
      <w:r>
        <w:rPr>
          <w:rFonts w:hint="default"/>
          <w:lang w:val="en-US" w:eastAsia="zh-CN"/>
        </w:rPr>
        <w:t>向对象实例（也可以为null）</w:t>
      </w:r>
    </w:p>
    <w:p w14:paraId="6FF24386">
      <w:pPr>
        <w:bidi w:val="0"/>
        <w:rPr>
          <w:rFonts w:hint="default"/>
          <w:lang w:val="en-US" w:eastAsia="zh-CN"/>
        </w:rPr>
      </w:pPr>
    </w:p>
    <w:p w14:paraId="4A9A5CA8">
      <w:pPr>
        <w:bidi w:val="0"/>
        <w:rPr>
          <w:rFonts w:hint="default"/>
          <w:b/>
          <w:bCs/>
        </w:rPr>
      </w:pPr>
      <w:bookmarkStart w:id="1" w:name="_Toc2131661263"/>
      <w:r>
        <w:rPr>
          <w:rFonts w:hint="default"/>
          <w:b/>
          <w:bCs/>
        </w:rPr>
        <w:t>类的组成部分</w:t>
      </w:r>
      <w:bookmarkEnd w:id="1"/>
    </w:p>
    <w:p w14:paraId="6F4874D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局部变量：定义时未初始化无默认值，需要赋值后才能使用，否在会报错</w:t>
      </w:r>
    </w:p>
    <w:p w14:paraId="4F05C55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成员变量： 定义时未初始化会有默认</w:t>
      </w:r>
    </w:p>
    <w:p w14:paraId="70895D2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静态变量(类变量)：类加载时初始化</w:t>
      </w:r>
    </w:p>
    <w:p w14:paraId="3BC9FAD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成员方法</w:t>
      </w:r>
    </w:p>
    <w:p w14:paraId="3340DA4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静态方法(类方法)</w:t>
      </w:r>
    </w:p>
    <w:p w14:paraId="69C56F6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代码块:实例化时执行一次</w:t>
      </w:r>
    </w:p>
    <w:p w14:paraId="127BACE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静态代码块：类加载时，执行一次</w:t>
      </w:r>
    </w:p>
    <w:p w14:paraId="0810C52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构造函数</w:t>
      </w:r>
    </w:p>
    <w:p w14:paraId="0E80230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 w14:paraId="3D1BA567">
      <w:pPr>
        <w:bidi w:val="0"/>
        <w:rPr>
          <w:rFonts w:hint="default"/>
          <w:b/>
          <w:bCs/>
        </w:rPr>
      </w:pPr>
      <w:bookmarkStart w:id="2" w:name="_Toc788460743"/>
      <w:r>
        <w:rPr>
          <w:rFonts w:hint="default"/>
          <w:b/>
          <w:bCs/>
        </w:rPr>
        <w:t>成员变量和局部变量的区别</w:t>
      </w:r>
      <w:bookmarkEnd w:id="2"/>
    </w:p>
    <w:p w14:paraId="05905F58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存储位置：成员变量在对象实例中</w:t>
      </w:r>
      <w:r>
        <w:rPr>
          <w:rFonts w:hint="eastAsia"/>
          <w:lang w:val="en-US" w:eastAsia="zh-CN"/>
        </w:rPr>
        <w:t>(堆)</w:t>
      </w:r>
      <w:r>
        <w:rPr>
          <w:rFonts w:hint="default"/>
          <w:lang w:val="en-US" w:eastAsia="zh-CN"/>
        </w:rPr>
        <w:t>，局部变量存在栈中</w:t>
      </w:r>
      <w:r>
        <w:rPr>
          <w:rFonts w:hint="eastAsia"/>
          <w:lang w:val="en-US" w:eastAsia="zh-CN"/>
        </w:rPr>
        <w:t>(方法中定义的变量)</w:t>
      </w:r>
    </w:p>
    <w:p w14:paraId="137F110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生命周期：成员变量随对象一起死亡，局部变量当方法调用完就死亡</w:t>
      </w:r>
    </w:p>
    <w:p w14:paraId="1E3FF13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初始值：成员变量有默认值，局部变量必须赋值后使用</w:t>
      </w:r>
    </w:p>
    <w:p w14:paraId="779DBA74">
      <w:pPr>
        <w:bidi w:val="0"/>
        <w:rPr>
          <w:rFonts w:hint="default"/>
          <w:lang w:val="en-US" w:eastAsia="zh-CN"/>
        </w:rPr>
      </w:pPr>
    </w:p>
    <w:p w14:paraId="42A67DF8">
      <w:pPr>
        <w:bidi w:val="0"/>
        <w:rPr>
          <w:rFonts w:hint="default"/>
          <w:b/>
          <w:bCs/>
        </w:rPr>
      </w:pPr>
      <w:bookmarkStart w:id="3" w:name="_Toc1206860190"/>
      <w:r>
        <w:rPr>
          <w:rFonts w:hint="default"/>
          <w:b/>
          <w:bCs/>
        </w:rPr>
        <w:t>类初始化过程</w:t>
      </w:r>
      <w:bookmarkEnd w:id="3"/>
    </w:p>
    <w:p w14:paraId="66479D9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静态</w:t>
      </w:r>
      <w:r>
        <w:rPr>
          <w:rFonts w:hint="eastAsia"/>
          <w:lang w:val="en-US" w:eastAsia="zh-CN"/>
        </w:rPr>
        <w:t>块(父子)， 父代码块/构造函数, 子代码块/构造函数</w:t>
      </w:r>
    </w:p>
    <w:p w14:paraId="33033AC9">
      <w:pPr>
        <w:bidi w:val="0"/>
        <w:rPr>
          <w:rFonts w:hint="default"/>
          <w:lang w:val="en-US" w:eastAsia="zh-CN"/>
        </w:rPr>
      </w:pPr>
    </w:p>
    <w:p w14:paraId="1BE52372">
      <w:pPr>
        <w:bidi w:val="0"/>
        <w:rPr>
          <w:rFonts w:hint="default"/>
          <w:b/>
          <w:bCs/>
        </w:rPr>
      </w:pPr>
      <w:bookmarkStart w:id="4" w:name="_Toc773182909"/>
      <w:r>
        <w:rPr>
          <w:rFonts w:hint="default"/>
          <w:b/>
          <w:bCs/>
        </w:rPr>
        <w:t>构造方法能不能显式调用，可以被重载和重写吗</w:t>
      </w:r>
      <w:bookmarkEnd w:id="4"/>
    </w:p>
    <w:p w14:paraId="5CEAC2D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构造方法不能显式调用，只有创建对象时系统调用</w:t>
      </w:r>
    </w:p>
    <w:p w14:paraId="41C2782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会有默认的无参构造（前提：没有自定义的构造方法）</w:t>
      </w:r>
    </w:p>
    <w:p w14:paraId="33EFE4B9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构造方法可以重载，不能重写</w:t>
      </w:r>
      <w:r>
        <w:rPr>
          <w:rFonts w:hint="eastAsia"/>
          <w:lang w:val="en-US" w:eastAsia="zh-CN"/>
        </w:rPr>
        <w:t>，无返回值</w:t>
      </w:r>
    </w:p>
    <w:p w14:paraId="2DD060A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</w:t>
      </w:r>
    </w:p>
    <w:p w14:paraId="7824B61D">
      <w:pPr>
        <w:bidi w:val="0"/>
        <w:rPr>
          <w:rFonts w:hint="eastAsia" w:eastAsia="微软雅黑"/>
          <w:b/>
          <w:bCs/>
          <w:lang w:val="en-US" w:eastAsia="zh-CN"/>
        </w:rPr>
      </w:pPr>
      <w:bookmarkStart w:id="5" w:name="_Toc236528786"/>
      <w:r>
        <w:rPr>
          <w:rFonts w:hint="default"/>
          <w:b/>
          <w:bCs/>
        </w:rPr>
        <w:t>内部类有哪</w:t>
      </w:r>
      <w:bookmarkEnd w:id="5"/>
      <w:r>
        <w:rPr>
          <w:rFonts w:hint="eastAsia"/>
          <w:b/>
          <w:bCs/>
          <w:lang w:val="en-US" w:eastAsia="zh-CN"/>
        </w:rPr>
        <w:t>些</w:t>
      </w:r>
    </w:p>
    <w:p w14:paraId="19DAAE12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定义在类的内部</w:t>
      </w:r>
    </w:p>
    <w:p w14:paraId="113BA499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静态内部类：类中定义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用static修饰</w:t>
      </w:r>
      <w:r>
        <w:rPr>
          <w:rFonts w:hint="eastAsia"/>
          <w:lang w:val="en-US" w:eastAsia="zh-CN"/>
        </w:rPr>
        <w:t>，定义在成员位置上</w:t>
      </w:r>
    </w:p>
    <w:p w14:paraId="3BAAF0B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成员内部类：定义在成员位置上的类</w:t>
      </w:r>
    </w:p>
    <w:p w14:paraId="0AF59E9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局部内部类：定义在方法中的类</w:t>
      </w:r>
    </w:p>
    <w:p w14:paraId="56CCDE3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匿名内部类：没有名字的内部类</w:t>
      </w:r>
      <w:bookmarkStart w:id="6" w:name="_Toc1656419932"/>
    </w:p>
    <w:p w14:paraId="46155ED6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匿名内部类必须继承抽象类或实现接口，必须实现抽象类或接口的所有抽象方法</w:t>
      </w:r>
    </w:p>
    <w:p w14:paraId="7788E03E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匿名内部类不能定义任何静态成员和静态方法</w:t>
      </w:r>
    </w:p>
    <w:p w14:paraId="4F44D3B5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匿名内部类</w:t>
      </w:r>
      <w:r>
        <w:rPr>
          <w:rFonts w:hint="eastAsia"/>
          <w:lang w:val="en-US" w:eastAsia="zh-CN"/>
        </w:rPr>
        <w:t>需要使用</w:t>
      </w:r>
      <w:r>
        <w:rPr>
          <w:rFonts w:hint="default"/>
          <w:lang w:val="en-US" w:eastAsia="zh-CN"/>
        </w:rPr>
        <w:t>所在方法的形参使用时，必须声明为 final</w:t>
      </w:r>
    </w:p>
    <w:p w14:paraId="3BEE6DFF">
      <w:pPr>
        <w:bidi w:val="0"/>
        <w:rPr>
          <w:rFonts w:hint="default"/>
          <w:lang w:val="en-US" w:eastAsia="zh-CN"/>
        </w:rPr>
      </w:pPr>
    </w:p>
    <w:p w14:paraId="4B236174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内部类优点</w:t>
      </w:r>
      <w:bookmarkEnd w:id="6"/>
    </w:p>
    <w:p w14:paraId="034FE66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内部类对象可以访问创建它的外部类对象的内容，包括私有数据</w:t>
      </w:r>
    </w:p>
    <w:p w14:paraId="33EF8A4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内部</w:t>
      </w:r>
      <w:r>
        <w:rPr>
          <w:rFonts w:hint="eastAsia"/>
          <w:lang w:val="en-US" w:eastAsia="zh-CN"/>
        </w:rPr>
        <w:t>类</w:t>
      </w:r>
      <w:r>
        <w:rPr>
          <w:rFonts w:hint="default"/>
          <w:lang w:val="en-US" w:eastAsia="zh-CN"/>
        </w:rPr>
        <w:t>不被同包的其他类所见，有更好的封装性</w:t>
      </w:r>
    </w:p>
    <w:p w14:paraId="03BCACD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内部类可以多重继承，弥补单继承的缺陷</w:t>
      </w:r>
    </w:p>
    <w:p w14:paraId="13F9613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匿名内部类可以方便的定义回调</w:t>
      </w:r>
    </w:p>
    <w:p w14:paraId="569672C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 w14:paraId="129D2934">
      <w:pPr>
        <w:bidi w:val="0"/>
        <w:rPr>
          <w:rFonts w:hint="default"/>
          <w:b/>
          <w:bCs/>
        </w:rPr>
      </w:pPr>
      <w:bookmarkStart w:id="7" w:name="_Toc93507431"/>
      <w:r>
        <w:rPr>
          <w:rFonts w:hint="default"/>
          <w:b/>
          <w:bCs/>
        </w:rPr>
        <w:t>内部类的应用场景</w:t>
      </w:r>
      <w:bookmarkEnd w:id="7"/>
    </w:p>
    <w:p w14:paraId="38DD087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解决非面向对象的语句块</w:t>
      </w:r>
    </w:p>
    <w:p w14:paraId="7DAD3A88">
      <w:pPr>
        <w:bidi w:val="0"/>
        <w:rPr>
          <w:rFonts w:hint="default"/>
        </w:rPr>
      </w:pPr>
      <w:bookmarkStart w:id="8" w:name="_Toc299881731"/>
      <w:r>
        <w:rPr>
          <w:rFonts w:hint="eastAsia"/>
          <w:lang w:val="en-US" w:eastAsia="zh-CN"/>
        </w:rPr>
        <w:t>局部</w:t>
      </w:r>
      <w:r>
        <w:rPr>
          <w:rFonts w:hint="default"/>
        </w:rPr>
        <w:t>内部类访问局部变量时，为什么变量要加上final</w:t>
      </w:r>
      <w:bookmarkEnd w:id="8"/>
    </w:p>
    <w:p w14:paraId="1C8C8D5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因为生命周期</w:t>
      </w:r>
      <w:r>
        <w:rPr>
          <w:rFonts w:hint="eastAsia"/>
          <w:lang w:val="en-US" w:eastAsia="zh-CN"/>
        </w:rPr>
        <w:t>不同</w:t>
      </w:r>
      <w:r>
        <w:rPr>
          <w:rFonts w:hint="default"/>
          <w:lang w:val="en-US" w:eastAsia="zh-CN"/>
        </w:rPr>
        <w:t>， 局部变量</w:t>
      </w: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栈中，当方法执行结束后，非final的局部变量被销毁。局部内部类对局部变量的引用依然存在，如果局部内部类要调用局部变量时，就会出错。加了final，确保局部内部类使用的变量与外层的局部变量区分开，解决了这个问题</w:t>
      </w:r>
    </w:p>
    <w:p w14:paraId="164E6D5C">
      <w:pPr>
        <w:bidi w:val="0"/>
        <w:rPr>
          <w:rFonts w:hint="default"/>
          <w:lang w:val="en-US" w:eastAsia="zh-CN"/>
        </w:rPr>
      </w:pPr>
    </w:p>
    <w:p w14:paraId="77B80B1F">
      <w:pPr>
        <w:bidi w:val="0"/>
        <w:rPr>
          <w:rFonts w:hint="default"/>
          <w:b/>
          <w:bCs/>
        </w:rPr>
      </w:pPr>
      <w:bookmarkStart w:id="9" w:name="_Toc1110826315"/>
      <w:r>
        <w:rPr>
          <w:rFonts w:hint="default"/>
          <w:b/>
          <w:bCs/>
        </w:rPr>
        <w:t>static关键字修饰变量，方法，代码块，类时有什么不同的作用</w:t>
      </w:r>
      <w:bookmarkEnd w:id="9"/>
    </w:p>
    <w:p w14:paraId="127E48F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static修饰的变量：静态变量, 所有实例共享，通过类名.变量名来访问</w:t>
      </w:r>
    </w:p>
    <w:p w14:paraId="24493C6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static修饰的方法：静态方法，不能重写，通过类名.方法名来访问，不能</w:t>
      </w: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非静态方法/变量</w:t>
      </w:r>
    </w:p>
    <w:p w14:paraId="60E4ADF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static修饰的代码块：静态代码块，在类加载时执行一次，多个静态代码块按序执行</w:t>
      </w:r>
    </w:p>
    <w:p w14:paraId="7B5FDCF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static修饰的类：静态内部类</w:t>
      </w:r>
    </w:p>
    <w:p w14:paraId="0124AA5B">
      <w:pPr>
        <w:bidi w:val="0"/>
        <w:rPr>
          <w:rFonts w:hint="default"/>
        </w:rPr>
      </w:pPr>
      <w:r>
        <w:rPr>
          <w:rFonts w:hint="default"/>
        </w:rPr>
        <w:t>public static void main(String[] args){}:表示主程序</w:t>
      </w:r>
    </w:p>
    <w:p w14:paraId="62DCCAD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 w14:paraId="488BE60D">
      <w:pPr>
        <w:bidi w:val="0"/>
        <w:rPr>
          <w:rFonts w:hint="default"/>
          <w:b/>
          <w:bCs/>
        </w:rPr>
      </w:pPr>
      <w:bookmarkStart w:id="10" w:name="_Toc667210886"/>
      <w:r>
        <w:rPr>
          <w:rFonts w:hint="default"/>
          <w:b/>
          <w:bCs/>
        </w:rPr>
        <w:t>final关键字修饰变量、对象、方法、类分别有什么作用？</w:t>
      </w:r>
      <w:bookmarkEnd w:id="10"/>
    </w:p>
    <w:p w14:paraId="2376F43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final修饰变量：常量，创建时初始化，常量值不能改变</w:t>
      </w:r>
    </w:p>
    <w:p w14:paraId="28323D4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final 修饰对象：引用地址不可变</w:t>
      </w:r>
    </w:p>
    <w:p w14:paraId="46C8A16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final 修饰方法：方法不能被重写</w:t>
      </w:r>
    </w:p>
    <w:p w14:paraId="23EFB53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final修饰类：最终类，不能被继承</w:t>
      </w:r>
    </w:p>
    <w:p w14:paraId="7189A00B">
      <w:pPr>
        <w:bidi w:val="0"/>
        <w:rPr>
          <w:rFonts w:hint="default"/>
          <w:lang w:val="en-US" w:eastAsia="zh-CN"/>
        </w:rPr>
      </w:pPr>
    </w:p>
    <w:p w14:paraId="62F5587B">
      <w:pPr>
        <w:bidi w:val="0"/>
        <w:rPr>
          <w:rFonts w:hint="default"/>
          <w:b/>
          <w:bCs/>
          <w:lang w:eastAsia="zh-CN"/>
        </w:rPr>
      </w:pPr>
      <w:bookmarkStart w:id="11" w:name="_Toc146859111"/>
      <w:r>
        <w:rPr>
          <w:rFonts w:hint="default"/>
          <w:b/>
          <w:bCs/>
          <w:lang w:eastAsia="zh-CN"/>
        </w:rPr>
        <w:t>如何实现多态</w:t>
      </w:r>
      <w:bookmarkEnd w:id="11"/>
    </w:p>
    <w:p w14:paraId="1B19C671">
      <w:pPr>
        <w:bidi w:val="0"/>
        <w:rPr>
          <w:rFonts w:hint="default"/>
        </w:rPr>
      </w:pPr>
      <w:r>
        <w:rPr>
          <w:rFonts w:hint="default"/>
        </w:rPr>
        <w:t>继承</w:t>
      </w:r>
      <w:r>
        <w:rPr>
          <w:rFonts w:hint="eastAsia"/>
          <w:lang w:eastAsia="zh-CN"/>
        </w:rPr>
        <w:t>，</w:t>
      </w:r>
      <w:r>
        <w:rPr>
          <w:rFonts w:hint="default"/>
        </w:rPr>
        <w:t>重写</w:t>
      </w:r>
      <w:r>
        <w:rPr>
          <w:rFonts w:hint="eastAsia"/>
          <w:lang w:eastAsia="zh-CN"/>
        </w:rPr>
        <w:t>，</w:t>
      </w:r>
      <w:r>
        <w:rPr>
          <w:rFonts w:hint="default"/>
        </w:rPr>
        <w:t>父类引用指向子类对象</w:t>
      </w:r>
    </w:p>
    <w:p w14:paraId="432A383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编译看左，运行看右（只能调用</w:t>
      </w:r>
      <w:r>
        <w:rPr>
          <w:rFonts w:hint="default"/>
          <w:lang w:eastAsia="zh-CN"/>
        </w:rPr>
        <w:t>父类有的方法</w:t>
      </w:r>
      <w:r>
        <w:rPr>
          <w:rFonts w:hint="default"/>
          <w:lang w:val="en-US" w:eastAsia="zh-CN"/>
        </w:rPr>
        <w:t>（编译看左），运行的结果是子类中对应的方法（运行看右））</w:t>
      </w:r>
    </w:p>
    <w:p w14:paraId="04740E19">
      <w:pPr>
        <w:bidi w:val="0"/>
        <w:rPr>
          <w:rFonts w:hint="default"/>
        </w:rPr>
      </w:pPr>
    </w:p>
    <w:p w14:paraId="1E3FB0D2">
      <w:pPr>
        <w:bidi w:val="0"/>
        <w:rPr>
          <w:rFonts w:hint="default"/>
          <w:b/>
          <w:bCs/>
          <w:lang w:eastAsia="zh-CN"/>
        </w:rPr>
      </w:pPr>
      <w:bookmarkStart w:id="12" w:name="_Toc1288833720"/>
      <w:r>
        <w:rPr>
          <w:rFonts w:hint="default"/>
          <w:b/>
          <w:bCs/>
          <w:lang w:eastAsia="zh-CN"/>
        </w:rPr>
        <w:t>多态原理：静态分派和动态分派的区别</w:t>
      </w:r>
      <w:bookmarkEnd w:id="12"/>
    </w:p>
    <w:p w14:paraId="3FA566CC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Parent p=new Son();</w:t>
      </w:r>
    </w:p>
    <w:p w14:paraId="64954B17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静态分派</w:t>
      </w:r>
      <w:r>
        <w:rPr>
          <w:rFonts w:hint="eastAsia"/>
          <w:lang w:eastAsia="zh-CN"/>
        </w:rPr>
        <w:t>：</w:t>
      </w:r>
      <w:r>
        <w:rPr>
          <w:rFonts w:hint="default"/>
          <w:lang w:eastAsia="zh-CN"/>
        </w:rPr>
        <w:t>根据变量的静态类型来确定执行哪个方法，Parent就是变量的静态类</w:t>
      </w:r>
      <w:r>
        <w:rPr>
          <w:rFonts w:hint="eastAsia"/>
          <w:lang w:eastAsia="zh-CN"/>
        </w:rPr>
        <w:t>，</w:t>
      </w:r>
      <w:r>
        <w:rPr>
          <w:rFonts w:hint="default"/>
          <w:lang w:eastAsia="zh-CN"/>
        </w:rPr>
        <w:t>发生在编译期间</w:t>
      </w:r>
    </w:p>
    <w:p w14:paraId="582E7348">
      <w:pPr>
        <w:bidi w:val="0"/>
      </w:pPr>
      <w:r>
        <w:rPr>
          <w:rFonts w:hint="default"/>
          <w:lang w:eastAsia="zh-CN"/>
        </w:rPr>
        <w:t>应用场景(重载)</w:t>
      </w:r>
    </w:p>
    <w:p w14:paraId="52385BB1">
      <w:pPr>
        <w:bidi w:val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public void sayHello</w:t>
      </w:r>
      <w:r>
        <w:rPr>
          <w:rFonts w:hint="default"/>
          <w:lang w:eastAsia="zh-CN"/>
        </w:rPr>
        <w:t>(Paraent p</w:t>
      </w:r>
      <w:r>
        <w:rPr>
          <w:rFonts w:hint="default"/>
          <w:lang w:val="en-US" w:eastAsia="zh-CN"/>
        </w:rPr>
        <w:t>)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 xml:space="preserve"> {System.out.println("hello,</w:t>
      </w:r>
      <w:r>
        <w:rPr>
          <w:rFonts w:hint="default"/>
          <w:lang w:eastAsia="zh-CN"/>
        </w:rPr>
        <w:t>p</w:t>
      </w:r>
      <w:r>
        <w:rPr>
          <w:rFonts w:hint="default"/>
          <w:lang w:val="en-US" w:eastAsia="zh-CN"/>
        </w:rPr>
        <w:t>!");</w:t>
      </w:r>
      <w:r>
        <w:rPr>
          <w:rFonts w:hint="default"/>
          <w:lang w:eastAsia="zh-CN"/>
        </w:rPr>
        <w:t>}</w:t>
      </w:r>
    </w:p>
    <w:p w14:paraId="12E691C7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sayHello(p);   //输出hello,p!</w:t>
      </w:r>
    </w:p>
    <w:p w14:paraId="6047464C">
      <w:pPr>
        <w:bidi w:val="0"/>
        <w:rPr>
          <w:rFonts w:hint="default"/>
          <w:lang w:eastAsia="zh-CN"/>
        </w:rPr>
      </w:pPr>
    </w:p>
    <w:p w14:paraId="49551478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动态分派</w:t>
      </w:r>
      <w:r>
        <w:rPr>
          <w:rFonts w:hint="eastAsia"/>
          <w:lang w:eastAsia="zh-CN"/>
        </w:rPr>
        <w:t>：</w:t>
      </w:r>
      <w:r>
        <w:t>根据变量的动态类型来确定执行哪个方法，Son就是变量的动态类型,发生在运行期间</w:t>
      </w:r>
    </w:p>
    <w:p w14:paraId="7A737D6E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例子：p.sayHello();  //hello,p</w:t>
      </w:r>
    </w:p>
    <w:p w14:paraId="0C9D6317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son.sayHello(); //hello,son</w:t>
      </w:r>
    </w:p>
    <w:p w14:paraId="4DA2C41B">
      <w:pPr>
        <w:bidi w:val="0"/>
        <w:rPr>
          <w:rFonts w:hint="default"/>
          <w:lang w:eastAsia="zh-CN"/>
        </w:rPr>
      </w:pPr>
    </w:p>
    <w:p w14:paraId="215304DD">
      <w:pPr>
        <w:bidi w:val="0"/>
        <w:rPr>
          <w:rFonts w:hint="default"/>
          <w:b/>
          <w:bCs/>
        </w:rPr>
      </w:pPr>
      <w:bookmarkStart w:id="13" w:name="_Toc1206603198"/>
      <w:r>
        <w:rPr>
          <w:rFonts w:hint="default"/>
          <w:b/>
          <w:bCs/>
        </w:rPr>
        <w:t>java中是单继承还是多继承</w:t>
      </w:r>
      <w:bookmarkEnd w:id="13"/>
    </w:p>
    <w:p w14:paraId="6459C55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类</w:t>
      </w:r>
      <w:r>
        <w:rPr>
          <w:rFonts w:hint="eastAsia"/>
          <w:lang w:val="en-US" w:eastAsia="zh-CN"/>
        </w:rPr>
        <w:t>单</w:t>
      </w:r>
      <w:r>
        <w:rPr>
          <w:rFonts w:hint="default"/>
          <w:lang w:val="en-US" w:eastAsia="zh-CN"/>
        </w:rPr>
        <w:t>继承类，多实现接口</w:t>
      </w:r>
    </w:p>
    <w:p w14:paraId="7B33C51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接口可以多继承接口</w:t>
      </w:r>
    </w:p>
    <w:p w14:paraId="3EAC90C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 w14:paraId="6F21808C">
      <w:pPr>
        <w:bidi w:val="0"/>
        <w:rPr>
          <w:rFonts w:hint="default"/>
          <w:b/>
          <w:bCs/>
        </w:rPr>
      </w:pPr>
      <w:bookmarkStart w:id="14" w:name="_Toc1246007276"/>
      <w:r>
        <w:rPr>
          <w:rFonts w:hint="default"/>
          <w:b/>
          <w:bCs/>
        </w:rPr>
        <w:t>super和this表示什么</w:t>
      </w:r>
      <w:bookmarkEnd w:id="14"/>
    </w:p>
    <w:p w14:paraId="7EE984FC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uper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当前类的父类对象</w:t>
      </w:r>
    </w:p>
    <w:p w14:paraId="38FBBF2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super() 构造方法不能被继承，子类默认调用父类无参构造，若无无参构造，子类要用super()调用父类有参构造(放第一行)</w:t>
      </w:r>
    </w:p>
    <w:p w14:paraId="7634ED25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his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表示当前类的</w:t>
      </w:r>
      <w:r>
        <w:rPr>
          <w:rFonts w:hint="eastAsia"/>
          <w:lang w:val="en-US" w:eastAsia="zh-CN"/>
        </w:rPr>
        <w:t>自身，</w:t>
      </w:r>
      <w:r>
        <w:rPr>
          <w:rFonts w:hint="default"/>
          <w:lang w:val="en-US" w:eastAsia="zh-CN"/>
        </w:rPr>
        <w:t>成员变量和局部变量重名时，表示</w:t>
      </w:r>
      <w:r>
        <w:rPr>
          <w:rFonts w:hint="eastAsia"/>
          <w:lang w:val="en-US" w:eastAsia="zh-CN"/>
        </w:rPr>
        <w:t>当前的</w:t>
      </w:r>
      <w:r>
        <w:rPr>
          <w:rFonts w:hint="default"/>
          <w:lang w:val="en-US" w:eastAsia="zh-CN"/>
        </w:rPr>
        <w:t>成员变量</w:t>
      </w:r>
    </w:p>
    <w:p w14:paraId="6E3D0436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bookmarkStart w:id="20" w:name="_GoBack"/>
      <w:bookmarkEnd w:id="20"/>
      <w:r>
        <w:rPr>
          <w:rFonts w:hint="eastAsia"/>
          <w:lang w:val="en-US" w:eastAsia="zh-CN"/>
        </w:rPr>
        <w:t>his(): 调用主构造方法，需要在第一行，和super()不能同时使用</w:t>
      </w:r>
    </w:p>
    <w:p w14:paraId="45D5530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 w14:paraId="7F7932E5">
      <w:pPr>
        <w:bidi w:val="0"/>
        <w:rPr>
          <w:rFonts w:hint="default"/>
          <w:b/>
          <w:bCs/>
        </w:rPr>
      </w:pPr>
      <w:bookmarkStart w:id="15" w:name="_Toc1036841189"/>
      <w:r>
        <w:rPr>
          <w:rFonts w:hint="default"/>
          <w:b/>
          <w:bCs/>
        </w:rPr>
        <w:t>abstract关键字修饰类、方法分别有什么作用</w:t>
      </w:r>
      <w:bookmarkEnd w:id="15"/>
    </w:p>
    <w:p w14:paraId="4FCD631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修饰类：表示该类不能被实例化，必须被继承，可以有普通变量和方法，</w:t>
      </w:r>
    </w:p>
    <w:p w14:paraId="6090072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修饰方法：一定在抽象类中，表示继承该类后，该方法要被实现</w:t>
      </w:r>
    </w:p>
    <w:p w14:paraId="51F84A4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 w14:paraId="7EDB90C6">
      <w:pPr>
        <w:bidi w:val="0"/>
        <w:rPr>
          <w:rFonts w:hint="default"/>
          <w:b/>
          <w:bCs/>
        </w:rPr>
      </w:pPr>
      <w:bookmarkStart w:id="16" w:name="_Toc871164278"/>
      <w:r>
        <w:rPr>
          <w:rFonts w:hint="default"/>
          <w:b/>
          <w:bCs/>
        </w:rPr>
        <w:t>接口(interface)的作用和特点</w:t>
      </w:r>
      <w:bookmarkEnd w:id="16"/>
    </w:p>
    <w:p w14:paraId="0E87987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弥补单继承的缺点</w:t>
      </w:r>
    </w:p>
    <w:p w14:paraId="22C3305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变量都是 public static final</w:t>
      </w:r>
    </w:p>
    <w:p w14:paraId="692D5A1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方法都是抽象方法</w:t>
      </w:r>
    </w:p>
    <w:p w14:paraId="069AB58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 w14:paraId="35A9963C">
      <w:pPr>
        <w:bidi w:val="0"/>
        <w:rPr>
          <w:rFonts w:hint="default"/>
          <w:b/>
          <w:bCs/>
        </w:rPr>
      </w:pPr>
      <w:bookmarkStart w:id="17" w:name="_Toc243915510"/>
      <w:r>
        <w:rPr>
          <w:rFonts w:hint="default"/>
          <w:b/>
          <w:bCs/>
        </w:rPr>
        <w:t>为什么要实现Serializable接口</w:t>
      </w:r>
      <w:bookmarkEnd w:id="17"/>
    </w:p>
    <w:p w14:paraId="4544A76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将java对象序列化(转成二进制字节流)，便于数据存储和传输，只有实现了该接口才能被序列化和反序列化</w:t>
      </w:r>
    </w:p>
    <w:p w14:paraId="05B4D8F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场景：持久化，将数据存入数据库；网络，进程之间传输</w:t>
      </w:r>
    </w:p>
    <w:p w14:paraId="755358B1">
      <w:pPr>
        <w:bidi w:val="0"/>
        <w:rPr>
          <w:rFonts w:hint="default"/>
          <w:lang w:val="en-US" w:eastAsia="zh-CN"/>
        </w:rPr>
      </w:pPr>
    </w:p>
    <w:p w14:paraId="4654DCAF"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Java面向对象的三大特性</w:t>
      </w:r>
    </w:p>
    <w:p w14:paraId="517EF37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封装：封装属性和方法，对外暴露调用的接口；不必了解类内部具体细节，减少耦合，对成员控制更精准</w:t>
      </w:r>
    </w:p>
    <w:p w14:paraId="18200AE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继承：子类可以继承父类的所有成员，但是对private变量的无访问权限，private方法不会被继承</w:t>
      </w:r>
    </w:p>
    <w:p w14:paraId="63F79ED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多态:</w:t>
      </w:r>
      <w:r>
        <w:rPr>
          <w:rFonts w:hint="default"/>
          <w:lang w:eastAsia="zh-CN"/>
        </w:rPr>
        <w:tab/>
      </w:r>
      <w:r>
        <w:t>就是用父类</w:t>
      </w:r>
      <w:r>
        <w:rPr>
          <w:rFonts w:hint="default"/>
        </w:rPr>
        <w:t>的引用指向子类的对象</w:t>
      </w:r>
    </w:p>
    <w:p w14:paraId="0BA7B72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 格式：父类 变量名=new 子类();</w:t>
      </w:r>
    </w:p>
    <w:p w14:paraId="4F1C1584"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List&lt;Integer&gt; list = new ArrayList&lt;&gt;();</w:t>
      </w:r>
    </w:p>
    <w:p w14:paraId="100BB8C1">
      <w:pPr>
        <w:bidi w:val="0"/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多态调用方法时，先查看父类中是否有该方法，如果没有则报错，如果有，再去调用子类的同名方法</w:t>
      </w:r>
    </w:p>
    <w:p w14:paraId="419F0FAD">
      <w:pPr>
        <w:bidi w:val="0"/>
        <w:rPr>
          <w:rFonts w:hint="eastAsia"/>
        </w:rPr>
      </w:pPr>
    </w:p>
    <w:p w14:paraId="6D9225BE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访问修饰符</w:t>
      </w:r>
      <w:r>
        <w:rPr>
          <w:rFonts w:hint="eastAsia"/>
          <w:b/>
          <w:bCs/>
          <w:lang w:val="en-US" w:eastAsia="zh-CN"/>
        </w:rPr>
        <w:t>和作用范围</w:t>
      </w:r>
    </w:p>
    <w:p w14:paraId="7851EF4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private          </w:t>
      </w:r>
      <w:r>
        <w:rPr>
          <w:rFonts w:hint="eastAsia"/>
          <w:lang w:val="en-US" w:eastAsia="zh-CN"/>
        </w:rPr>
        <w:t>当前类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default</w:t>
      </w:r>
      <w:r>
        <w:rPr>
          <w:rFonts w:hint="eastAsia"/>
          <w:lang w:val="en-US" w:eastAsia="zh-CN"/>
        </w:rPr>
        <w:t xml:space="preserve">（默认）  当前类 </w:t>
      </w:r>
      <w:r>
        <w:rPr>
          <w:rFonts w:hint="default"/>
          <w:lang w:val="en-US" w:eastAsia="zh-CN"/>
        </w:rPr>
        <w:t xml:space="preserve">+ </w:t>
      </w:r>
      <w:r>
        <w:rPr>
          <w:rFonts w:hint="eastAsia"/>
          <w:lang w:val="en-US" w:eastAsia="zh-CN"/>
        </w:rPr>
        <w:t>同包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protected       </w:t>
      </w:r>
      <w:r>
        <w:rPr>
          <w:rFonts w:hint="eastAsia"/>
          <w:lang w:val="en-US" w:eastAsia="zh-CN"/>
        </w:rPr>
        <w:t xml:space="preserve">当前类 </w:t>
      </w:r>
      <w:r>
        <w:rPr>
          <w:rFonts w:hint="default"/>
          <w:lang w:val="en-US" w:eastAsia="zh-CN"/>
        </w:rPr>
        <w:t xml:space="preserve">+ </w:t>
      </w:r>
      <w:r>
        <w:rPr>
          <w:rFonts w:hint="eastAsia"/>
          <w:lang w:val="en-US" w:eastAsia="zh-CN"/>
        </w:rPr>
        <w:t xml:space="preserve">同包 </w:t>
      </w:r>
      <w:r>
        <w:rPr>
          <w:rFonts w:hint="default"/>
          <w:lang w:val="en-US" w:eastAsia="zh-CN"/>
        </w:rPr>
        <w:t xml:space="preserve">+ </w:t>
      </w:r>
      <w:r>
        <w:rPr>
          <w:rFonts w:hint="eastAsia"/>
          <w:lang w:val="en-US" w:eastAsia="zh-CN"/>
        </w:rPr>
        <w:t>子类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public          </w:t>
      </w:r>
      <w:r>
        <w:rPr>
          <w:rFonts w:hint="eastAsia"/>
          <w:lang w:val="en-US" w:eastAsia="zh-CN"/>
        </w:rPr>
        <w:t xml:space="preserve">当前类 </w:t>
      </w:r>
      <w:r>
        <w:rPr>
          <w:rFonts w:hint="default"/>
          <w:lang w:val="en-US" w:eastAsia="zh-CN"/>
        </w:rPr>
        <w:t xml:space="preserve">+ </w:t>
      </w:r>
      <w:r>
        <w:rPr>
          <w:rFonts w:hint="eastAsia"/>
          <w:lang w:val="en-US" w:eastAsia="zh-CN"/>
        </w:rPr>
        <w:t xml:space="preserve">同包 </w:t>
      </w:r>
      <w:r>
        <w:rPr>
          <w:rFonts w:hint="default"/>
          <w:lang w:val="en-US" w:eastAsia="zh-CN"/>
        </w:rPr>
        <w:t xml:space="preserve">+ </w:t>
      </w:r>
      <w:r>
        <w:rPr>
          <w:rFonts w:hint="eastAsia"/>
          <w:lang w:val="en-US" w:eastAsia="zh-CN"/>
        </w:rPr>
        <w:t xml:space="preserve">子类 </w:t>
      </w:r>
      <w:r>
        <w:rPr>
          <w:rFonts w:hint="default"/>
          <w:lang w:val="en-US" w:eastAsia="zh-CN"/>
        </w:rPr>
        <w:t xml:space="preserve">+ </w:t>
      </w:r>
      <w:r>
        <w:rPr>
          <w:rFonts w:hint="eastAsia"/>
          <w:lang w:val="en-US" w:eastAsia="zh-CN"/>
        </w:rPr>
        <w:t>其他包</w:t>
      </w:r>
    </w:p>
    <w:p w14:paraId="3AC1E7C8">
      <w:pPr>
        <w:bidi w:val="0"/>
        <w:rPr>
          <w:rFonts w:hint="eastAsia"/>
          <w:lang w:val="en-US" w:eastAsia="zh-CN"/>
        </w:rPr>
      </w:pPr>
    </w:p>
    <w:p w14:paraId="3CD3DDFF">
      <w:pPr>
        <w:bidi w:val="0"/>
        <w:rPr>
          <w:rFonts w:hint="default"/>
          <w:b/>
          <w:bCs/>
        </w:rPr>
      </w:pPr>
      <w:bookmarkStart w:id="18" w:name="_Toc377844903"/>
      <w:r>
        <w:rPr>
          <w:rFonts w:hint="default"/>
          <w:b/>
          <w:bCs/>
        </w:rPr>
        <w:t>重载和重写的区别，构造方法能被重写吗</w:t>
      </w:r>
      <w:bookmarkEnd w:id="18"/>
    </w:p>
    <w:p w14:paraId="1742391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重载：相同的方法名，参数个数/类型不同</w:t>
      </w:r>
    </w:p>
    <w:p w14:paraId="5B8ED2A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重写: 子类重写父类的方法(static方法不能被重写)，方法名，形参，返回类型都不能改变</w:t>
      </w:r>
    </w:p>
    <w:p w14:paraId="7E9E001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子类返回类型小于等于父类方法返回类型，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子类抛出异常小于等于父类方法抛出异常，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子类访问权限大于等于父类方法访问权限。</w:t>
      </w:r>
    </w:p>
    <w:p w14:paraId="04D45B16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构造器不能被重写</w:t>
      </w:r>
    </w:p>
    <w:p w14:paraId="7A682C74">
      <w:pPr>
        <w:bidi w:val="0"/>
        <w:rPr>
          <w:rFonts w:hint="eastAsia"/>
          <w:lang w:val="en-US" w:eastAsia="zh-CN"/>
        </w:rPr>
      </w:pPr>
    </w:p>
    <w:p w14:paraId="3C360121">
      <w:pPr>
        <w:bidi w:val="0"/>
        <w:rPr>
          <w:rFonts w:hint="default"/>
          <w:b/>
          <w:bCs/>
        </w:rPr>
      </w:pPr>
      <w:bookmarkStart w:id="19" w:name="_Toc1438522883"/>
      <w:r>
        <w:rPr>
          <w:rFonts w:hint="default"/>
          <w:b/>
          <w:bCs/>
        </w:rPr>
        <w:t>抽象类和接口的区别</w:t>
      </w:r>
      <w:bookmarkEnd w:id="19"/>
    </w:p>
    <w:p w14:paraId="79B7BDF9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抽象类：可以</w:t>
      </w:r>
      <w:r>
        <w:rPr>
          <w:rFonts w:hint="eastAsia"/>
          <w:lang w:val="en-US" w:eastAsia="zh-CN"/>
        </w:rPr>
        <w:t>有变量，</w:t>
      </w:r>
      <w:r>
        <w:rPr>
          <w:rFonts w:hint="default"/>
          <w:lang w:val="en-US" w:eastAsia="zh-CN"/>
        </w:rPr>
        <w:t>抽象/非抽象方法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静态方法和静态代码块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单继承类</w:t>
      </w:r>
      <w:r>
        <w:rPr>
          <w:rFonts w:hint="eastAsia"/>
          <w:lang w:val="en-US" w:eastAsia="zh-CN"/>
        </w:rPr>
        <w:t>，方法(默认 default)</w:t>
      </w:r>
    </w:p>
    <w:p w14:paraId="4452DAC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接口：变量</w:t>
      </w:r>
      <w:r>
        <w:rPr>
          <w:rFonts w:hint="eastAsia"/>
          <w:lang w:val="en-US" w:eastAsia="zh-CN"/>
        </w:rPr>
        <w:t>(默认</w:t>
      </w:r>
      <w:r>
        <w:rPr>
          <w:rFonts w:hint="default"/>
          <w:lang w:val="en-US" w:eastAsia="zh-CN"/>
        </w:rPr>
        <w:t>public static final</w:t>
      </w:r>
      <w:r>
        <w:rPr>
          <w:rFonts w:hint="eastAsia"/>
          <w:lang w:val="en-US" w:eastAsia="zh-CN"/>
        </w:rPr>
        <w:t xml:space="preserve">， 需要初始化)， </w:t>
      </w:r>
      <w:r>
        <w:rPr>
          <w:rFonts w:hint="default"/>
          <w:lang w:val="en-US" w:eastAsia="zh-CN"/>
        </w:rPr>
        <w:t>方法</w:t>
      </w:r>
      <w:r>
        <w:rPr>
          <w:rFonts w:hint="eastAsia"/>
          <w:lang w:val="en-US" w:eastAsia="zh-CN"/>
        </w:rPr>
        <w:t>(默认</w:t>
      </w:r>
      <w:r>
        <w:rPr>
          <w:rFonts w:hint="default"/>
          <w:lang w:val="en-US" w:eastAsia="zh-CN"/>
        </w:rPr>
        <w:t>public abstract</w:t>
      </w:r>
      <w:r>
        <w:rPr>
          <w:rFonts w:hint="eastAsia"/>
          <w:lang w:val="en-US" w:eastAsia="zh-CN"/>
        </w:rPr>
        <w:t>)，</w:t>
      </w:r>
      <w:r>
        <w:rPr>
          <w:rFonts w:hint="default"/>
          <w:lang w:val="en-US" w:eastAsia="zh-CN"/>
        </w:rPr>
        <w:t>多继承接口</w:t>
      </w:r>
    </w:p>
    <w:p w14:paraId="1F9BF347">
      <w:pPr>
        <w:bidi w:val="0"/>
        <w:rPr>
          <w:rFonts w:hint="eastAsia"/>
          <w:b/>
          <w:bCs/>
          <w:lang w:val="en-US" w:eastAsia="zh-CN"/>
        </w:rPr>
      </w:pPr>
    </w:p>
    <w:p w14:paraId="0AD68D4D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接口中可以有具体方法吗</w:t>
      </w:r>
    </w:p>
    <w:p w14:paraId="0056494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Jdk8后接口中可以有静态方法和defaultl修饰的默认方法</w:t>
      </w:r>
    </w:p>
    <w:p w14:paraId="4197D848">
      <w:pPr>
        <w:bidi w:val="0"/>
        <w:rPr>
          <w:rFonts w:hint="default"/>
          <w:lang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1AA24D9F"/>
    <w:rsid w:val="0058523E"/>
    <w:rsid w:val="01F1594A"/>
    <w:rsid w:val="03C2481F"/>
    <w:rsid w:val="03F60FF6"/>
    <w:rsid w:val="07011CC2"/>
    <w:rsid w:val="07644792"/>
    <w:rsid w:val="08275C22"/>
    <w:rsid w:val="08AC4379"/>
    <w:rsid w:val="09284798"/>
    <w:rsid w:val="094E2F83"/>
    <w:rsid w:val="0B7F3FC7"/>
    <w:rsid w:val="0F2B6FD9"/>
    <w:rsid w:val="10354C54"/>
    <w:rsid w:val="11303F2C"/>
    <w:rsid w:val="116E431D"/>
    <w:rsid w:val="13E84D91"/>
    <w:rsid w:val="14023AAA"/>
    <w:rsid w:val="14D7277E"/>
    <w:rsid w:val="15761F97"/>
    <w:rsid w:val="165878EE"/>
    <w:rsid w:val="16A86180"/>
    <w:rsid w:val="183C240D"/>
    <w:rsid w:val="1AA24D9F"/>
    <w:rsid w:val="1B707488"/>
    <w:rsid w:val="1D8D2573"/>
    <w:rsid w:val="1F170346"/>
    <w:rsid w:val="1FC042C1"/>
    <w:rsid w:val="215238B8"/>
    <w:rsid w:val="22E54EF0"/>
    <w:rsid w:val="24C44088"/>
    <w:rsid w:val="26CC58EC"/>
    <w:rsid w:val="281C077C"/>
    <w:rsid w:val="28DA2E89"/>
    <w:rsid w:val="29A547A1"/>
    <w:rsid w:val="2A4254F9"/>
    <w:rsid w:val="2B8723B0"/>
    <w:rsid w:val="2D1F32F4"/>
    <w:rsid w:val="2D2500D2"/>
    <w:rsid w:val="2DBB27E5"/>
    <w:rsid w:val="2E580034"/>
    <w:rsid w:val="2EF96A55"/>
    <w:rsid w:val="319C292D"/>
    <w:rsid w:val="323B4D81"/>
    <w:rsid w:val="333642E6"/>
    <w:rsid w:val="33E12879"/>
    <w:rsid w:val="34B70380"/>
    <w:rsid w:val="35C661CB"/>
    <w:rsid w:val="375C0B95"/>
    <w:rsid w:val="37FD20C2"/>
    <w:rsid w:val="386D1849"/>
    <w:rsid w:val="386F66A6"/>
    <w:rsid w:val="3AE174A3"/>
    <w:rsid w:val="3AEE2C20"/>
    <w:rsid w:val="3D145A6E"/>
    <w:rsid w:val="3EF772B4"/>
    <w:rsid w:val="3FB7D67B"/>
    <w:rsid w:val="3FB934FA"/>
    <w:rsid w:val="41025E7F"/>
    <w:rsid w:val="425D3A13"/>
    <w:rsid w:val="43244531"/>
    <w:rsid w:val="43446334"/>
    <w:rsid w:val="44004C7A"/>
    <w:rsid w:val="445350CD"/>
    <w:rsid w:val="44A84E71"/>
    <w:rsid w:val="461D5993"/>
    <w:rsid w:val="46871D95"/>
    <w:rsid w:val="46CE4EDF"/>
    <w:rsid w:val="477DCE1E"/>
    <w:rsid w:val="47D9244F"/>
    <w:rsid w:val="4A0419A0"/>
    <w:rsid w:val="4A2E48B0"/>
    <w:rsid w:val="4E2D287F"/>
    <w:rsid w:val="51036FC5"/>
    <w:rsid w:val="51B401DE"/>
    <w:rsid w:val="525A3AB5"/>
    <w:rsid w:val="52A01E26"/>
    <w:rsid w:val="52E71914"/>
    <w:rsid w:val="55004DFD"/>
    <w:rsid w:val="55166B46"/>
    <w:rsid w:val="55BB6D7B"/>
    <w:rsid w:val="56503B63"/>
    <w:rsid w:val="573E1E21"/>
    <w:rsid w:val="579655A5"/>
    <w:rsid w:val="57C739B1"/>
    <w:rsid w:val="57FC501E"/>
    <w:rsid w:val="5A942AB4"/>
    <w:rsid w:val="5AEF26CC"/>
    <w:rsid w:val="5B1D08CD"/>
    <w:rsid w:val="5B487E91"/>
    <w:rsid w:val="5C35728A"/>
    <w:rsid w:val="5C556FAC"/>
    <w:rsid w:val="5C9B540C"/>
    <w:rsid w:val="5CEF5F34"/>
    <w:rsid w:val="5CF9550F"/>
    <w:rsid w:val="5E983CF5"/>
    <w:rsid w:val="5EFEBDE8"/>
    <w:rsid w:val="5F0476DF"/>
    <w:rsid w:val="5FD740ED"/>
    <w:rsid w:val="60575AEE"/>
    <w:rsid w:val="606006E6"/>
    <w:rsid w:val="6120328A"/>
    <w:rsid w:val="640815D9"/>
    <w:rsid w:val="64B973D7"/>
    <w:rsid w:val="64C32418"/>
    <w:rsid w:val="65646CE3"/>
    <w:rsid w:val="65C4250D"/>
    <w:rsid w:val="666F2A43"/>
    <w:rsid w:val="673646AF"/>
    <w:rsid w:val="67DF6AF4"/>
    <w:rsid w:val="68CA2609"/>
    <w:rsid w:val="68CC1AED"/>
    <w:rsid w:val="69837618"/>
    <w:rsid w:val="69BB0F42"/>
    <w:rsid w:val="6A637494"/>
    <w:rsid w:val="6BC73B27"/>
    <w:rsid w:val="6BC84230"/>
    <w:rsid w:val="6BCF62E6"/>
    <w:rsid w:val="6BD13315"/>
    <w:rsid w:val="6CD3A16D"/>
    <w:rsid w:val="6D1836AF"/>
    <w:rsid w:val="6D535020"/>
    <w:rsid w:val="6E116DB2"/>
    <w:rsid w:val="6E5F49A6"/>
    <w:rsid w:val="6F7FCAD8"/>
    <w:rsid w:val="6FFF37D2"/>
    <w:rsid w:val="70DE2EF1"/>
    <w:rsid w:val="71775FF0"/>
    <w:rsid w:val="72111E56"/>
    <w:rsid w:val="7298621E"/>
    <w:rsid w:val="73BE3A62"/>
    <w:rsid w:val="7530273D"/>
    <w:rsid w:val="763E532E"/>
    <w:rsid w:val="76E47C83"/>
    <w:rsid w:val="77334767"/>
    <w:rsid w:val="777E2F5F"/>
    <w:rsid w:val="77CBE90E"/>
    <w:rsid w:val="77FECCDD"/>
    <w:rsid w:val="77FEF7FA"/>
    <w:rsid w:val="78B42229"/>
    <w:rsid w:val="7A7255A6"/>
    <w:rsid w:val="7A8D418E"/>
    <w:rsid w:val="7AE2272C"/>
    <w:rsid w:val="7AEEC0AE"/>
    <w:rsid w:val="7AFB47D9"/>
    <w:rsid w:val="7B354F51"/>
    <w:rsid w:val="7BFFA7E6"/>
    <w:rsid w:val="7C5C2022"/>
    <w:rsid w:val="7C5F2E6A"/>
    <w:rsid w:val="7C5F4108"/>
    <w:rsid w:val="7D146DE8"/>
    <w:rsid w:val="7DB32E0B"/>
    <w:rsid w:val="7EE5DBFC"/>
    <w:rsid w:val="7F79C282"/>
    <w:rsid w:val="7F7B6CAE"/>
    <w:rsid w:val="7FBF6DD0"/>
    <w:rsid w:val="7FBFD31A"/>
    <w:rsid w:val="7FCD17FE"/>
    <w:rsid w:val="7FD7E9A0"/>
    <w:rsid w:val="7FDBE861"/>
    <w:rsid w:val="7FDFFD99"/>
    <w:rsid w:val="7FE9FBB2"/>
    <w:rsid w:val="7FECE978"/>
    <w:rsid w:val="8FFFA67E"/>
    <w:rsid w:val="9FD7AF59"/>
    <w:rsid w:val="9FFD842F"/>
    <w:rsid w:val="A97F623E"/>
    <w:rsid w:val="AFBF8780"/>
    <w:rsid w:val="BDEB5335"/>
    <w:rsid w:val="BEEFCB4B"/>
    <w:rsid w:val="BFB7544D"/>
    <w:rsid w:val="BFE6F841"/>
    <w:rsid w:val="C9FE439B"/>
    <w:rsid w:val="CC3C5879"/>
    <w:rsid w:val="D3EFF270"/>
    <w:rsid w:val="D5DE8897"/>
    <w:rsid w:val="DC6DE60C"/>
    <w:rsid w:val="DFEBF95C"/>
    <w:rsid w:val="E7FE3684"/>
    <w:rsid w:val="EFEAFBE1"/>
    <w:rsid w:val="EFFF70E4"/>
    <w:rsid w:val="F37D3AF2"/>
    <w:rsid w:val="F6FF8514"/>
    <w:rsid w:val="F7D40A40"/>
    <w:rsid w:val="F7EEC240"/>
    <w:rsid w:val="F7F7CC9A"/>
    <w:rsid w:val="FBF75102"/>
    <w:rsid w:val="FBFF425F"/>
    <w:rsid w:val="FDDC5620"/>
    <w:rsid w:val="FDEA700A"/>
    <w:rsid w:val="FEE74C80"/>
    <w:rsid w:val="FEFF4841"/>
    <w:rsid w:val="FFB39E55"/>
    <w:rsid w:val="FFBFCE42"/>
    <w:rsid w:val="FFDF1F73"/>
    <w:rsid w:val="FFFF70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7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2032</Words>
  <Characters>2475</Characters>
  <Lines>0</Lines>
  <Paragraphs>0</Paragraphs>
  <TotalTime>62</TotalTime>
  <ScaleCrop>false</ScaleCrop>
  <LinksUpToDate>false</LinksUpToDate>
  <CharactersWithSpaces>2574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2018-05-30T01:24:00Z</dcterms:created>
  <dc:creator>moweitao</dc:creator>
  <cp:lastModifiedBy>万岁</cp:lastModifiedBy>
  <dcterms:modified xsi:type="dcterms:W3CDTF">2025-03-30T15:50:58Z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1675CC7010E74DACB4604B8FABB8F452_12</vt:lpwstr>
  </property>
  <property fmtid="{D5CDD505-2E9C-101B-9397-08002B2CF9AE}" pid="6" name="KSOTemplateDocerSaveRecord">
    <vt:lpwstr>eyJoZGlkIjoiN2YzNjBkOTgyNWQ1YTMxYzM3MzMwNWFiODNmOWIzYWMiLCJ1c2VySWQiOiI3MTg5NzgzNjMifQ==</vt:lpwstr>
  </property>
</Properties>
</file>